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763A1BE" w14:textId="77777777" w:rsidTr="00FB65B8">
        <w:tc>
          <w:tcPr>
            <w:tcW w:w="5395" w:type="dxa"/>
          </w:tcPr>
          <w:p w14:paraId="49BF6C40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FA8BCE6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39F6255" w14:textId="77777777" w:rsidTr="00FB65B8">
        <w:trPr>
          <w:trHeight w:val="2719"/>
        </w:trPr>
        <w:tc>
          <w:tcPr>
            <w:tcW w:w="5395" w:type="dxa"/>
          </w:tcPr>
          <w:p w14:paraId="6440B5DC" w14:textId="0ADEFE66" w:rsidR="00A81248" w:rsidRPr="00294977" w:rsidRDefault="00294977" w:rsidP="00C66528">
            <w:pPr>
              <w:pStyle w:val="Heading1"/>
              <w:rPr>
                <w:sz w:val="36"/>
                <w:szCs w:val="36"/>
              </w:rPr>
            </w:pPr>
            <w:r w:rsidRPr="00294977">
              <w:rPr>
                <w:sz w:val="36"/>
                <w:szCs w:val="36"/>
              </w:rPr>
              <w:t>Assignment 2</w:t>
            </w:r>
          </w:p>
        </w:tc>
        <w:tc>
          <w:tcPr>
            <w:tcW w:w="5395" w:type="dxa"/>
          </w:tcPr>
          <w:p w14:paraId="218DAFD6" w14:textId="77777777" w:rsidR="00A81248" w:rsidRPr="003A798E" w:rsidRDefault="00A81248"/>
        </w:tc>
      </w:tr>
      <w:tr w:rsidR="00A81248" w:rsidRPr="003A798E" w14:paraId="089C0012" w14:textId="77777777" w:rsidTr="00FB65B8">
        <w:trPr>
          <w:trHeight w:val="8059"/>
        </w:trPr>
        <w:tc>
          <w:tcPr>
            <w:tcW w:w="5395" w:type="dxa"/>
          </w:tcPr>
          <w:p w14:paraId="248C3C8F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544AAAB" wp14:editId="26543BE3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E09F1" id="Group 1" o:spid="_x0000_s1026" alt="&quot;&quot;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MFC+WzhAAAADgEAAA8AAAAAAAAAAAAAAAAAwgUAAGRycy9kb3ducmV2LnhtbFBLBQYAAAAA&#10;BAAEAPMAAADQBgAAAAA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2FC0015" w14:textId="77777777" w:rsidR="00A81248" w:rsidRPr="003A798E" w:rsidRDefault="00A81248"/>
        </w:tc>
      </w:tr>
      <w:tr w:rsidR="00294977" w:rsidRPr="003A798E" w14:paraId="0B7FE29F" w14:textId="77777777" w:rsidTr="00FB65B8">
        <w:trPr>
          <w:trHeight w:val="1299"/>
        </w:trPr>
        <w:tc>
          <w:tcPr>
            <w:tcW w:w="5395" w:type="dxa"/>
          </w:tcPr>
          <w:p w14:paraId="63BB6F3B" w14:textId="77777777" w:rsidR="00294977" w:rsidRPr="003A798E" w:rsidRDefault="00294977" w:rsidP="00294977"/>
        </w:tc>
        <w:tc>
          <w:tcPr>
            <w:tcW w:w="5395" w:type="dxa"/>
          </w:tcPr>
          <w:p w14:paraId="2405EAD7" w14:textId="2C2F944B" w:rsidR="00294977" w:rsidRDefault="00294977" w:rsidP="00294977">
            <w:pPr>
              <w:pStyle w:val="Heading2"/>
              <w:rPr>
                <w:sz w:val="24"/>
                <w:szCs w:val="24"/>
              </w:rPr>
            </w:pPr>
            <w:r w:rsidRPr="0029497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294977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Pr="00294977">
              <w:rPr>
                <w:sz w:val="24"/>
                <w:szCs w:val="24"/>
              </w:rPr>
              <w:t xml:space="preserve">/2022 </w:t>
            </w:r>
          </w:p>
          <w:p w14:paraId="2B197A91" w14:textId="3E06C024" w:rsidR="00294977" w:rsidRPr="00294977" w:rsidRDefault="00294977" w:rsidP="00294977">
            <w:pPr>
              <w:pStyle w:val="Heading2"/>
              <w:rPr>
                <w:sz w:val="24"/>
                <w:szCs w:val="24"/>
              </w:rPr>
            </w:pPr>
            <w:r w:rsidRPr="00294977">
              <w:rPr>
                <w:sz w:val="24"/>
                <w:szCs w:val="24"/>
              </w:rPr>
              <w:t xml:space="preserve">Mobile and Wearable Computing </w:t>
            </w:r>
          </w:p>
        </w:tc>
      </w:tr>
      <w:tr w:rsidR="00294977" w:rsidRPr="003A798E" w14:paraId="1352DD47" w14:textId="77777777" w:rsidTr="00FB65B8">
        <w:trPr>
          <w:trHeight w:val="1402"/>
        </w:trPr>
        <w:tc>
          <w:tcPr>
            <w:tcW w:w="5395" w:type="dxa"/>
          </w:tcPr>
          <w:p w14:paraId="4425AE5A" w14:textId="77777777" w:rsidR="00294977" w:rsidRPr="003A798E" w:rsidRDefault="00294977" w:rsidP="00294977"/>
        </w:tc>
        <w:tc>
          <w:tcPr>
            <w:tcW w:w="5395" w:type="dxa"/>
          </w:tcPr>
          <w:p w14:paraId="7F0F91A2" w14:textId="120EF1B5" w:rsidR="00294977" w:rsidRPr="00294977" w:rsidRDefault="00294977" w:rsidP="00294977">
            <w:pPr>
              <w:pStyle w:val="Heading2"/>
              <w:rPr>
                <w:sz w:val="24"/>
                <w:szCs w:val="24"/>
              </w:rPr>
            </w:pPr>
            <w:r w:rsidRPr="00294977">
              <w:rPr>
                <w:sz w:val="24"/>
                <w:szCs w:val="24"/>
              </w:rPr>
              <w:t>Erifeoluwa Jamgbadi</w:t>
            </w:r>
          </w:p>
        </w:tc>
      </w:tr>
    </w:tbl>
    <w:p w14:paraId="6CFFB625" w14:textId="77777777" w:rsidR="000C4ED1" w:rsidRPr="003A798E" w:rsidRDefault="000C4ED1"/>
    <w:p w14:paraId="3124EDC5" w14:textId="77777777" w:rsidR="00FB65B8" w:rsidRPr="003A798E" w:rsidRDefault="00FB65B8" w:rsidP="00A24793"/>
    <w:p w14:paraId="70C26991" w14:textId="729F7C83" w:rsidR="00A24793" w:rsidRDefault="00A24793" w:rsidP="00A24793"/>
    <w:p w14:paraId="150D26A4" w14:textId="77777777" w:rsidR="00294977" w:rsidRPr="003A798E" w:rsidRDefault="00294977" w:rsidP="00A24793"/>
    <w:p w14:paraId="7B6835EF" w14:textId="77777777" w:rsidR="00A24793" w:rsidRPr="003A798E" w:rsidRDefault="00A24793"/>
    <w:p w14:paraId="49B89F3A" w14:textId="0D89654B" w:rsidR="00311EBE" w:rsidRDefault="00311EBE">
      <w:r>
        <w:t xml:space="preserve">My </w:t>
      </w:r>
      <w:proofErr w:type="gramStart"/>
      <w:r>
        <w:t>name :</w:t>
      </w:r>
      <w:proofErr w:type="gramEnd"/>
      <w:r>
        <w:t xml:space="preserve"> Erifeoluwa Jamgbadi</w:t>
      </w:r>
    </w:p>
    <w:p w14:paraId="7785B668" w14:textId="77777777" w:rsidR="00311EBE" w:rsidRDefault="00311EBE"/>
    <w:p w14:paraId="62B783B5" w14:textId="4AC15FD1" w:rsidR="00A81248" w:rsidRDefault="00294977">
      <w:r>
        <w:t>Answers to/solutions of the single exercises in the assignment</w:t>
      </w:r>
    </w:p>
    <w:p w14:paraId="4E2535F0" w14:textId="4D5DBD86" w:rsidR="00294977" w:rsidRDefault="00294977">
      <w:r>
        <w:t>Exercise 1</w:t>
      </w:r>
    </w:p>
    <w:p w14:paraId="203C9E87" w14:textId="49C3E7E7" w:rsidR="00294977" w:rsidRDefault="00294977">
      <w:r>
        <w:t>Exercise 2</w:t>
      </w:r>
    </w:p>
    <w:p w14:paraId="5AF469D7" w14:textId="6D8D4D6C" w:rsidR="00294977" w:rsidRDefault="00294977"/>
    <w:p w14:paraId="60E00CC9" w14:textId="382A7E76" w:rsidR="00294977" w:rsidRDefault="00294977">
      <w:r>
        <w:t>Screenshots of the App</w:t>
      </w:r>
    </w:p>
    <w:p w14:paraId="4FC6BFE2" w14:textId="72BCB0B9" w:rsidR="00294977" w:rsidRDefault="00294977"/>
    <w:p w14:paraId="4BD4A97C" w14:textId="033926F2" w:rsidR="00294977" w:rsidRPr="003A798E" w:rsidRDefault="00294977">
      <w:r>
        <w:t>URL for your code repository</w:t>
      </w:r>
    </w:p>
    <w:sectPr w:rsidR="00294977" w:rsidRPr="003A798E" w:rsidSect="00A24793">
      <w:footerReference w:type="even" r:id="rId9"/>
      <w:footerReference w:type="default" r:id="rId1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E51B" w14:textId="77777777" w:rsidR="00CE3D83" w:rsidRDefault="00CE3D83" w:rsidP="001205A1">
      <w:r>
        <w:separator/>
      </w:r>
    </w:p>
  </w:endnote>
  <w:endnote w:type="continuationSeparator" w:id="0">
    <w:p w14:paraId="3804127E" w14:textId="77777777" w:rsidR="00CE3D83" w:rsidRDefault="00CE3D8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61DD4BF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B799AD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3CE4268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1E270F1" w14:textId="77777777" w:rsidTr="005F4F46">
      <w:tc>
        <w:tcPr>
          <w:tcW w:w="5395" w:type="dxa"/>
        </w:tcPr>
        <w:p w14:paraId="17A69F4D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7119D63FA54147F087FCA9BF13FEE963"/>
              </w:placeholder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E39FE6C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713A33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DEE7" w14:textId="77777777" w:rsidR="00CE3D83" w:rsidRDefault="00CE3D83" w:rsidP="001205A1">
      <w:r>
        <w:separator/>
      </w:r>
    </w:p>
  </w:footnote>
  <w:footnote w:type="continuationSeparator" w:id="0">
    <w:p w14:paraId="4B53BBC7" w14:textId="77777777" w:rsidR="00CE3D83" w:rsidRDefault="00CE3D83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31"/>
    <w:rsid w:val="00035061"/>
    <w:rsid w:val="000C4ED1"/>
    <w:rsid w:val="001205A1"/>
    <w:rsid w:val="00251031"/>
    <w:rsid w:val="002877E8"/>
    <w:rsid w:val="00294977"/>
    <w:rsid w:val="002E7C4E"/>
    <w:rsid w:val="0031055C"/>
    <w:rsid w:val="00311EBE"/>
    <w:rsid w:val="00371EE1"/>
    <w:rsid w:val="003A798E"/>
    <w:rsid w:val="00425A99"/>
    <w:rsid w:val="005E6B25"/>
    <w:rsid w:val="005F4F46"/>
    <w:rsid w:val="006C60E6"/>
    <w:rsid w:val="007B0740"/>
    <w:rsid w:val="007C1BAB"/>
    <w:rsid w:val="00A15CF7"/>
    <w:rsid w:val="00A24793"/>
    <w:rsid w:val="00A81248"/>
    <w:rsid w:val="00C66528"/>
    <w:rsid w:val="00C915F0"/>
    <w:rsid w:val="00CE3D83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16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19D63FA54147F087FCA9BF13FEE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DEAF3-BAE1-4FC3-ABBB-8F68307C3264}"/>
      </w:docPartPr>
      <w:docPartBody>
        <w:p w:rsidR="00227C58" w:rsidRDefault="00483AFC" w:rsidP="00483AFC">
          <w:pPr>
            <w:pStyle w:val="7119D63FA54147F087FCA9BF13FEE963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FC"/>
    <w:rsid w:val="00227C58"/>
    <w:rsid w:val="00461303"/>
    <w:rsid w:val="00483AFC"/>
    <w:rsid w:val="0072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styleId="Emphasis">
    <w:name w:val="Emphasis"/>
    <w:basedOn w:val="DefaultParagraphFont"/>
    <w:uiPriority w:val="20"/>
    <w:qFormat/>
    <w:rPr>
      <w:i w:val="0"/>
      <w:iCs/>
      <w:color w:val="ED7D31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483AF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83AFC"/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paragraph" w:customStyle="1" w:styleId="7119D63FA54147F087FCA9BF13FEE963">
    <w:name w:val="7119D63FA54147F087FCA9BF13FEE963"/>
    <w:rsid w:val="00483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2022-11-03T08:56:00Z</dcterms:created>
  <dcterms:modified xsi:type="dcterms:W3CDTF">2022-12-12T15:41:00Z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